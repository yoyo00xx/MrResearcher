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BBB2C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1A658C9737704A1D98FD5390617D2E81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482F1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4271627E5A74A3AA27285FFCC6458A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82559D07BBAC4B34B6120C2D56111A6C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482F1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09293BCF10D48DBB82BEC84DCE437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421D31708FA34EE2A80FBDDF524A1B2B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82F1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5A1BAC9F0AD46B983974CF3D0EAA4D7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482F1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59479E2937BB45D99F5609C922A9AD0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3AB63D63F544A36BA2A157CA4ECC07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482F1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B03F680DCFF46D3B91CB600EDF163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482F13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345846C5EEB24F32931A8E5F9909932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BDFF5CE4CB1C42DA82F6ABE03F3BB66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66D75995C917411C912B21ED76363E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625534805D9F4C8FBCDED28F07F1B4C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B451BCFA02D541D7A1E6F8E86345609A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482F13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286880070D5A48A5B0F5011182180B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E4EB7EFF42F64ECABCFC1ED9BBA537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27C584139DFC4D1386178404E226F9BF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D2DD37D4AB914BC4B880D56D4A0BAF5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482F13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B8A70744DDF24134916DDA28E29C00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482F1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F57D06F2BF144C0A07AB3CF35ED35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482F13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25266A87B9824047B3615260CF09CB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B34CE537B8C047F2A9BBA6DB7E5F6C1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F3436BCDF6A14C74AF24DFB7E005066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482F13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E2EF742AA0924821B89845CAC5C8296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482F13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EA1CBE757D0A49BE89ECC69487921E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0712AED033E1430B81BE42D6EEA2EF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80756C1BDBB54039AEA13AC8ECA730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482F13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82D5D58B8C584CCA95DF509DF48C43E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482F13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1A62CF98713842949B436F4D4CAD444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482F13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023D659653FF40AB95C68E650E31342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F13" w:rsidRDefault="00482F13" w:rsidP="00713050">
      <w:pPr>
        <w:spacing w:line="240" w:lineRule="auto"/>
      </w:pPr>
      <w:r>
        <w:separator/>
      </w:r>
    </w:p>
  </w:endnote>
  <w:endnote w:type="continuationSeparator" w:id="0">
    <w:p w:rsidR="00482F13" w:rsidRDefault="00482F1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9404B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76DBE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89D9A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64FED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2EF742AA0924821B89845CAC5C8296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712AED033E1430B81BE42D6EEA2EFD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82D5D58B8C584CCA95DF509DF48C43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23D659653FF40AB95C68E650E31342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3D09C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494D4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418C1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885E3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82F13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F3436BCDF6A14C74AF24DFB7E005066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EA1CBE757D0A49BE89ECC69487921E8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80756C1BDBB54039AEA13AC8ECA7308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A62CF98713842949B436F4D4CAD444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F13" w:rsidRDefault="00482F13" w:rsidP="00713050">
      <w:pPr>
        <w:spacing w:line="240" w:lineRule="auto"/>
      </w:pPr>
      <w:r>
        <w:separator/>
      </w:r>
    </w:p>
  </w:footnote>
  <w:footnote w:type="continuationSeparator" w:id="0">
    <w:p w:rsidR="00482F13" w:rsidRDefault="00482F1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CA9E14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82F1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482F1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29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82F13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4E29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D3333-FC44-4385-A0DE-5FB732F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20154939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658C9737704A1D98FD5390617D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C8C0-A270-41F5-A717-45C0D1889C04}"/>
      </w:docPartPr>
      <w:docPartBody>
        <w:p w:rsidR="00000000" w:rsidRDefault="00C95E28">
          <w:pPr>
            <w:pStyle w:val="1A658C9737704A1D98FD5390617D2E81"/>
          </w:pPr>
          <w:r w:rsidRPr="00906BEE">
            <w:t>YN</w:t>
          </w:r>
        </w:p>
      </w:docPartBody>
    </w:docPart>
    <w:docPart>
      <w:docPartPr>
        <w:name w:val="24271627E5A74A3AA27285FFCC645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83A1-2DBB-4D83-B911-7B8F5D757903}"/>
      </w:docPartPr>
      <w:docPartBody>
        <w:p w:rsidR="00000000" w:rsidRDefault="00C95E28">
          <w:pPr>
            <w:pStyle w:val="24271627E5A74A3AA27285FFCC6458A9"/>
          </w:pPr>
          <w:r w:rsidRPr="00906BEE">
            <w:t>Objective</w:t>
          </w:r>
        </w:p>
      </w:docPartBody>
    </w:docPart>
    <w:docPart>
      <w:docPartPr>
        <w:name w:val="82559D07BBAC4B34B6120C2D5611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E83FD-F140-45A0-BC83-3B459FB56EB7}"/>
      </w:docPartPr>
      <w:docPartBody>
        <w:p w:rsidR="008A56B5" w:rsidRDefault="00C95E28" w:rsidP="007569C1">
          <w:r w:rsidRPr="00906BEE">
            <w:t>To get started, click placeholder text and start typing. Be brief: one or two sentences.</w:t>
          </w:r>
        </w:p>
        <w:p w:rsidR="00000000" w:rsidRDefault="00C95E28">
          <w:pPr>
            <w:pStyle w:val="82559D07BBAC4B34B6120C2D56111A6C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F09293BCF10D48DBB82BEC84DCE43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EE34-BAD3-4995-A5CC-3238BEDA0DF6}"/>
      </w:docPartPr>
      <w:docPartBody>
        <w:p w:rsidR="00000000" w:rsidRDefault="00C95E28">
          <w:pPr>
            <w:pStyle w:val="F09293BCF10D48DBB82BEC84DCE43744"/>
          </w:pPr>
          <w:r w:rsidRPr="00906BEE">
            <w:t>Skills</w:t>
          </w:r>
        </w:p>
      </w:docPartBody>
    </w:docPart>
    <w:docPart>
      <w:docPartPr>
        <w:name w:val="421D31708FA34EE2A80FBDDF524A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48A9F-A5FB-48D4-96E2-B3B6E839C7A1}"/>
      </w:docPartPr>
      <w:docPartBody>
        <w:p w:rsidR="00000000" w:rsidRDefault="00C95E28">
          <w:pPr>
            <w:pStyle w:val="421D31708FA34EE2A80FBDDF524A1B2B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55A1BAC9F0AD46B983974CF3D0EAA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90955-83D4-4F65-A498-0FE5B7294151}"/>
      </w:docPartPr>
      <w:docPartBody>
        <w:p w:rsidR="00000000" w:rsidRDefault="00C95E28">
          <w:pPr>
            <w:pStyle w:val="55A1BAC9F0AD46B983974CF3D0EAA4D7"/>
          </w:pPr>
          <w:r>
            <w:t>Your name</w:t>
          </w:r>
        </w:p>
      </w:docPartBody>
    </w:docPart>
    <w:docPart>
      <w:docPartPr>
        <w:name w:val="59479E2937BB45D99F5609C922A9A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7C0F1-DF49-4A0E-B161-AD6EBC8AC9C9}"/>
      </w:docPartPr>
      <w:docPartBody>
        <w:p w:rsidR="00000000" w:rsidRDefault="00C95E28">
          <w:pPr>
            <w:pStyle w:val="59479E2937BB45D99F5609C922A9AD0E"/>
          </w:pPr>
          <w:r w:rsidRPr="00906BEE">
            <w:t>Profession or Industry</w:t>
          </w:r>
        </w:p>
      </w:docPartBody>
    </w:docPart>
    <w:docPart>
      <w:docPartPr>
        <w:name w:val="63AB63D63F544A36BA2A157CA4ECC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82C9-091B-4F84-94E2-67479297132C}"/>
      </w:docPartPr>
      <w:docPartBody>
        <w:p w:rsidR="00000000" w:rsidRDefault="00C95E28">
          <w:pPr>
            <w:pStyle w:val="63AB63D63F544A36BA2A157CA4ECC071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EB03F680DCFF46D3B91CB600EDF1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F5CD-E81F-41BD-BD50-E6352E76652B}"/>
      </w:docPartPr>
      <w:docPartBody>
        <w:p w:rsidR="00000000" w:rsidRDefault="00C95E28">
          <w:pPr>
            <w:pStyle w:val="EB03F680DCFF46D3B91CB600EDF16333"/>
          </w:pPr>
          <w:r w:rsidRPr="00906BEE">
            <w:t>Experience</w:t>
          </w:r>
        </w:p>
      </w:docPartBody>
    </w:docPart>
    <w:docPart>
      <w:docPartPr>
        <w:name w:val="345846C5EEB24F32931A8E5F9909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6F84-793C-47BA-9FB2-AC336FC52386}"/>
      </w:docPartPr>
      <w:docPartBody>
        <w:p w:rsidR="00000000" w:rsidRDefault="00C95E28">
          <w:pPr>
            <w:pStyle w:val="345846C5EEB24F32931A8E5F99099323"/>
          </w:pPr>
          <w:r w:rsidRPr="00906BEE">
            <w:t>Job Title</w:t>
          </w:r>
        </w:p>
      </w:docPartBody>
    </w:docPart>
    <w:docPart>
      <w:docPartPr>
        <w:name w:val="BDFF5CE4CB1C42DA82F6ABE03F3BB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83CC-F3FE-4623-8D5F-95F9C5892C7A}"/>
      </w:docPartPr>
      <w:docPartBody>
        <w:p w:rsidR="00000000" w:rsidRDefault="00C95E28">
          <w:pPr>
            <w:pStyle w:val="BDFF5CE4CB1C42DA82F6ABE03F3BB663"/>
          </w:pPr>
          <w:r w:rsidRPr="00906BEE">
            <w:t>Company</w:t>
          </w:r>
        </w:p>
      </w:docPartBody>
    </w:docPart>
    <w:docPart>
      <w:docPartPr>
        <w:name w:val="66D75995C917411C912B21ED76363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F2FEF-5005-4140-A991-1809F15E6EE8}"/>
      </w:docPartPr>
      <w:docPartBody>
        <w:p w:rsidR="00000000" w:rsidRDefault="00C95E28">
          <w:pPr>
            <w:pStyle w:val="66D75995C917411C912B21ED76363EB8"/>
          </w:pPr>
          <w:r w:rsidRPr="00906BEE">
            <w:t>Dates From</w:t>
          </w:r>
        </w:p>
      </w:docPartBody>
    </w:docPart>
    <w:docPart>
      <w:docPartPr>
        <w:name w:val="625534805D9F4C8FBCDED28F07F1B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21A8B-1DCD-40D8-8A3E-32932C4FEDBC}"/>
      </w:docPartPr>
      <w:docPartBody>
        <w:p w:rsidR="00000000" w:rsidRDefault="00C95E28">
          <w:pPr>
            <w:pStyle w:val="625534805D9F4C8FBCDED28F07F1B4CB"/>
          </w:pPr>
          <w:r w:rsidRPr="00906BEE">
            <w:t>To</w:t>
          </w:r>
        </w:p>
      </w:docPartBody>
    </w:docPart>
    <w:docPart>
      <w:docPartPr>
        <w:name w:val="B451BCFA02D541D7A1E6F8E863456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73F4-0666-4E18-9261-75B8BF6C933D}"/>
      </w:docPartPr>
      <w:docPartBody>
        <w:p w:rsidR="00000000" w:rsidRDefault="00C95E28">
          <w:pPr>
            <w:pStyle w:val="B451BCFA02D541D7A1E6F8E86345609A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286880070D5A48A5B0F501118218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5B714-2FA3-402C-BE96-D0840CB3CCCA}"/>
      </w:docPartPr>
      <w:docPartBody>
        <w:p w:rsidR="00000000" w:rsidRDefault="00C95E28">
          <w:pPr>
            <w:pStyle w:val="286880070D5A48A5B0F5011182180BAC"/>
          </w:pPr>
          <w:r w:rsidRPr="00906BEE">
            <w:t>Job Title</w:t>
          </w:r>
        </w:p>
      </w:docPartBody>
    </w:docPart>
    <w:docPart>
      <w:docPartPr>
        <w:name w:val="E4EB7EFF42F64ECABCFC1ED9BBA53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AF6D-0F21-4A71-AA87-AC105684261A}"/>
      </w:docPartPr>
      <w:docPartBody>
        <w:p w:rsidR="00000000" w:rsidRDefault="00C95E28">
          <w:pPr>
            <w:pStyle w:val="E4EB7EFF42F64ECABCFC1ED9BBA5379B"/>
          </w:pPr>
          <w:r w:rsidRPr="00906BEE">
            <w:t>Company</w:t>
          </w:r>
        </w:p>
      </w:docPartBody>
    </w:docPart>
    <w:docPart>
      <w:docPartPr>
        <w:name w:val="27C584139DFC4D1386178404E226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7BAA7-0585-4AA8-ADA1-095446E48D8F}"/>
      </w:docPartPr>
      <w:docPartBody>
        <w:p w:rsidR="00000000" w:rsidRDefault="00C95E28">
          <w:pPr>
            <w:pStyle w:val="27C584139DFC4D1386178404E226F9BF"/>
          </w:pPr>
          <w:r w:rsidRPr="00906BEE">
            <w:t>Dates From</w:t>
          </w:r>
        </w:p>
      </w:docPartBody>
    </w:docPart>
    <w:docPart>
      <w:docPartPr>
        <w:name w:val="D2DD37D4AB914BC4B880D56D4A0BA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B003-0CBC-4E1A-9F50-6878C52BB5D7}"/>
      </w:docPartPr>
      <w:docPartBody>
        <w:p w:rsidR="00000000" w:rsidRDefault="00C95E28">
          <w:pPr>
            <w:pStyle w:val="D2DD37D4AB914BC4B880D56D4A0BAF55"/>
          </w:pPr>
          <w:r w:rsidRPr="00906BEE">
            <w:t>To</w:t>
          </w:r>
        </w:p>
      </w:docPartBody>
    </w:docPart>
    <w:docPart>
      <w:docPartPr>
        <w:name w:val="B8A70744DDF24134916DDA28E29C0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D661-388B-4F15-B1DF-9286103F2D06}"/>
      </w:docPartPr>
      <w:docPartBody>
        <w:p w:rsidR="00000000" w:rsidRDefault="00C95E28">
          <w:pPr>
            <w:pStyle w:val="B8A70744DDF24134916DDA28E29C007A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BF57D06F2BF144C0A07AB3CF35ED3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E4E1B-0F70-426C-BD73-F51B1B6A17CF}"/>
      </w:docPartPr>
      <w:docPartBody>
        <w:p w:rsidR="00000000" w:rsidRDefault="00C95E28">
          <w:pPr>
            <w:pStyle w:val="BF57D06F2BF144C0A07AB3CF35ED356B"/>
          </w:pPr>
          <w:r w:rsidRPr="00906BEE">
            <w:t>Education</w:t>
          </w:r>
        </w:p>
      </w:docPartBody>
    </w:docPart>
    <w:docPart>
      <w:docPartPr>
        <w:name w:val="25266A87B9824047B3615260CF09C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1C3F-9EC5-4CE3-88D9-C716EC48ACE5}"/>
      </w:docPartPr>
      <w:docPartBody>
        <w:p w:rsidR="00000000" w:rsidRDefault="00C95E28">
          <w:pPr>
            <w:pStyle w:val="25266A87B9824047B3615260CF09CB22"/>
          </w:pPr>
          <w:r w:rsidRPr="00906BEE">
            <w:t>Degree</w:t>
          </w:r>
        </w:p>
      </w:docPartBody>
    </w:docPart>
    <w:docPart>
      <w:docPartPr>
        <w:name w:val="B34CE537B8C047F2A9BBA6DB7E5F6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9E440-8C59-4F88-BC0C-364F23F9AF09}"/>
      </w:docPartPr>
      <w:docPartBody>
        <w:p w:rsidR="00000000" w:rsidRDefault="00C95E28">
          <w:pPr>
            <w:pStyle w:val="B34CE537B8C047F2A9BBA6DB7E5F6C14"/>
          </w:pPr>
          <w:r w:rsidRPr="00906BEE">
            <w:t>Date Earned</w:t>
          </w:r>
        </w:p>
      </w:docPartBody>
    </w:docPart>
    <w:docPart>
      <w:docPartPr>
        <w:name w:val="F3436BCDF6A14C74AF24DFB7E0050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073E-6FF7-4C29-AC8A-1530F34C2FB3}"/>
      </w:docPartPr>
      <w:docPartBody>
        <w:p w:rsidR="00000000" w:rsidRDefault="00C95E28">
          <w:pPr>
            <w:pStyle w:val="F3436BCDF6A14C74AF24DFB7E005066D"/>
          </w:pPr>
          <w:r w:rsidRPr="00906BEE">
            <w:t>School</w:t>
          </w:r>
        </w:p>
      </w:docPartBody>
    </w:docPart>
    <w:docPart>
      <w:docPartPr>
        <w:name w:val="E2EF742AA0924821B89845CAC5C82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6B57-F289-431A-B08F-ED5C4B98B4DA}"/>
      </w:docPartPr>
      <w:docPartBody>
        <w:p w:rsidR="00000000" w:rsidRDefault="00C95E28">
          <w:pPr>
            <w:pStyle w:val="E2EF742AA0924821B89845CAC5C8296C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EA1CBE757D0A49BE89ECC6948792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70B9-9292-4523-8889-2F2ADA6BDFFB}"/>
      </w:docPartPr>
      <w:docPartBody>
        <w:p w:rsidR="00000000" w:rsidRDefault="00C95E28">
          <w:pPr>
            <w:pStyle w:val="EA1CBE757D0A49BE89ECC69487921E8A"/>
          </w:pPr>
          <w:r w:rsidRPr="00906BEE">
            <w:t>Degree</w:t>
          </w:r>
        </w:p>
      </w:docPartBody>
    </w:docPart>
    <w:docPart>
      <w:docPartPr>
        <w:name w:val="0712AED033E1430B81BE42D6EEA2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C04A2-5E93-4430-AEFE-AF0E90AB0D79}"/>
      </w:docPartPr>
      <w:docPartBody>
        <w:p w:rsidR="00000000" w:rsidRDefault="00C95E28">
          <w:pPr>
            <w:pStyle w:val="0712AED033E1430B81BE42D6EEA2EFDF"/>
          </w:pPr>
          <w:r w:rsidRPr="00906BEE">
            <w:t>Date Earned</w:t>
          </w:r>
        </w:p>
      </w:docPartBody>
    </w:docPart>
    <w:docPart>
      <w:docPartPr>
        <w:name w:val="80756C1BDBB54039AEA13AC8ECA73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9A59-066F-4584-8A56-A6E203A45DA3}"/>
      </w:docPartPr>
      <w:docPartBody>
        <w:p w:rsidR="00000000" w:rsidRDefault="00C95E28">
          <w:pPr>
            <w:pStyle w:val="80756C1BDBB54039AEA13AC8ECA73080"/>
          </w:pPr>
          <w:r w:rsidRPr="00906BEE">
            <w:t>School</w:t>
          </w:r>
        </w:p>
      </w:docPartBody>
    </w:docPart>
    <w:docPart>
      <w:docPartPr>
        <w:name w:val="82D5D58B8C584CCA95DF509DF48C4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60B21-9B4A-495B-A91D-8B3B33242719}"/>
      </w:docPartPr>
      <w:docPartBody>
        <w:p w:rsidR="00000000" w:rsidRDefault="00C95E28">
          <w:pPr>
            <w:pStyle w:val="82D5D58B8C584CCA95DF509DF48C43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A62CF98713842949B436F4D4CAD4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598F8-0A95-4FBA-8D9F-E5127680601F}"/>
      </w:docPartPr>
      <w:docPartBody>
        <w:p w:rsidR="00000000" w:rsidRDefault="00C95E28">
          <w:pPr>
            <w:pStyle w:val="1A62CF98713842949B436F4D4CAD4446"/>
          </w:pPr>
          <w:r w:rsidRPr="00906BEE">
            <w:t>Volunteer Experience or Leadership</w:t>
          </w:r>
        </w:p>
      </w:docPartBody>
    </w:docPart>
    <w:docPart>
      <w:docPartPr>
        <w:name w:val="023D659653FF40AB95C68E650E313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FBEE-9816-4493-8A76-3F88CDA6EFD8}"/>
      </w:docPartPr>
      <w:docPartBody>
        <w:p w:rsidR="00000000" w:rsidRDefault="00C95E28">
          <w:pPr>
            <w:pStyle w:val="023D659653FF40AB95C68E650E313424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28"/>
    <w:rsid w:val="00C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8C9737704A1D98FD5390617D2E81">
    <w:name w:val="1A658C9737704A1D98FD5390617D2E81"/>
  </w:style>
  <w:style w:type="paragraph" w:customStyle="1" w:styleId="24271627E5A74A3AA27285FFCC6458A9">
    <w:name w:val="24271627E5A74A3AA27285FFCC6458A9"/>
  </w:style>
  <w:style w:type="paragraph" w:customStyle="1" w:styleId="82559D07BBAC4B34B6120C2D56111A6C">
    <w:name w:val="82559D07BBAC4B34B6120C2D56111A6C"/>
  </w:style>
  <w:style w:type="paragraph" w:customStyle="1" w:styleId="F09293BCF10D48DBB82BEC84DCE43744">
    <w:name w:val="F09293BCF10D48DBB82BEC84DCE43744"/>
  </w:style>
  <w:style w:type="paragraph" w:customStyle="1" w:styleId="421D31708FA34EE2A80FBDDF524A1B2B">
    <w:name w:val="421D31708FA34EE2A80FBDDF524A1B2B"/>
  </w:style>
  <w:style w:type="paragraph" w:customStyle="1" w:styleId="55A1BAC9F0AD46B983974CF3D0EAA4D7">
    <w:name w:val="55A1BAC9F0AD46B983974CF3D0EAA4D7"/>
  </w:style>
  <w:style w:type="paragraph" w:customStyle="1" w:styleId="59479E2937BB45D99F5609C922A9AD0E">
    <w:name w:val="59479E2937BB45D99F5609C922A9AD0E"/>
  </w:style>
  <w:style w:type="paragraph" w:customStyle="1" w:styleId="63AB63D63F544A36BA2A157CA4ECC071">
    <w:name w:val="63AB63D63F544A36BA2A157CA4ECC071"/>
  </w:style>
  <w:style w:type="paragraph" w:customStyle="1" w:styleId="EB03F680DCFF46D3B91CB600EDF16333">
    <w:name w:val="EB03F680DCFF46D3B91CB600EDF16333"/>
  </w:style>
  <w:style w:type="paragraph" w:customStyle="1" w:styleId="345846C5EEB24F32931A8E5F99099323">
    <w:name w:val="345846C5EEB24F32931A8E5F99099323"/>
  </w:style>
  <w:style w:type="paragraph" w:customStyle="1" w:styleId="BDFF5CE4CB1C42DA82F6ABE03F3BB663">
    <w:name w:val="BDFF5CE4CB1C42DA82F6ABE03F3BB663"/>
  </w:style>
  <w:style w:type="paragraph" w:customStyle="1" w:styleId="66D75995C917411C912B21ED76363EB8">
    <w:name w:val="66D75995C917411C912B21ED76363EB8"/>
  </w:style>
  <w:style w:type="paragraph" w:customStyle="1" w:styleId="625534805D9F4C8FBCDED28F07F1B4CB">
    <w:name w:val="625534805D9F4C8FBCDED28F07F1B4CB"/>
  </w:style>
  <w:style w:type="paragraph" w:customStyle="1" w:styleId="B451BCFA02D541D7A1E6F8E86345609A">
    <w:name w:val="B451BCFA02D541D7A1E6F8E86345609A"/>
  </w:style>
  <w:style w:type="paragraph" w:customStyle="1" w:styleId="286880070D5A48A5B0F5011182180BAC">
    <w:name w:val="286880070D5A48A5B0F5011182180BAC"/>
  </w:style>
  <w:style w:type="paragraph" w:customStyle="1" w:styleId="E4EB7EFF42F64ECABCFC1ED9BBA5379B">
    <w:name w:val="E4EB7EFF42F64ECABCFC1ED9BBA5379B"/>
  </w:style>
  <w:style w:type="paragraph" w:customStyle="1" w:styleId="27C584139DFC4D1386178404E226F9BF">
    <w:name w:val="27C584139DFC4D1386178404E226F9BF"/>
  </w:style>
  <w:style w:type="paragraph" w:customStyle="1" w:styleId="D2DD37D4AB914BC4B880D56D4A0BAF55">
    <w:name w:val="D2DD37D4AB914BC4B880D56D4A0BAF55"/>
  </w:style>
  <w:style w:type="paragraph" w:customStyle="1" w:styleId="B8A70744DDF24134916DDA28E29C007A">
    <w:name w:val="B8A70744DDF24134916DDA28E29C007A"/>
  </w:style>
  <w:style w:type="paragraph" w:customStyle="1" w:styleId="BF57D06F2BF144C0A07AB3CF35ED356B">
    <w:name w:val="BF57D06F2BF144C0A07AB3CF35ED356B"/>
  </w:style>
  <w:style w:type="paragraph" w:customStyle="1" w:styleId="25266A87B9824047B3615260CF09CB22">
    <w:name w:val="25266A87B9824047B3615260CF09CB22"/>
  </w:style>
  <w:style w:type="paragraph" w:customStyle="1" w:styleId="B34CE537B8C047F2A9BBA6DB7E5F6C14">
    <w:name w:val="B34CE537B8C047F2A9BBA6DB7E5F6C14"/>
  </w:style>
  <w:style w:type="paragraph" w:customStyle="1" w:styleId="F3436BCDF6A14C74AF24DFB7E005066D">
    <w:name w:val="F3436BCDF6A14C74AF24DFB7E005066D"/>
  </w:style>
  <w:style w:type="paragraph" w:customStyle="1" w:styleId="E2EF742AA0924821B89845CAC5C8296C">
    <w:name w:val="E2EF742AA0924821B89845CAC5C8296C"/>
  </w:style>
  <w:style w:type="paragraph" w:customStyle="1" w:styleId="EA1CBE757D0A49BE89ECC69487921E8A">
    <w:name w:val="EA1CBE757D0A49BE89ECC69487921E8A"/>
  </w:style>
  <w:style w:type="paragraph" w:customStyle="1" w:styleId="0712AED033E1430B81BE42D6EEA2EFDF">
    <w:name w:val="0712AED033E1430B81BE42D6EEA2EFDF"/>
  </w:style>
  <w:style w:type="paragraph" w:customStyle="1" w:styleId="80756C1BDBB54039AEA13AC8ECA73080">
    <w:name w:val="80756C1BDBB54039AEA13AC8ECA73080"/>
  </w:style>
  <w:style w:type="paragraph" w:customStyle="1" w:styleId="82D5D58B8C584CCA95DF509DF48C43E3">
    <w:name w:val="82D5D58B8C584CCA95DF509DF48C43E3"/>
  </w:style>
  <w:style w:type="paragraph" w:customStyle="1" w:styleId="1A62CF98713842949B436F4D4CAD4446">
    <w:name w:val="1A62CF98713842949B436F4D4CAD4446"/>
  </w:style>
  <w:style w:type="paragraph" w:customStyle="1" w:styleId="023D659653FF40AB95C68E650E313424">
    <w:name w:val="023D659653FF40AB95C68E650E313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Barnawi</dc:creator>
  <cp:keywords/>
  <dc:description/>
  <cp:lastModifiedBy>Barnawi</cp:lastModifiedBy>
  <cp:revision>1</cp:revision>
  <dcterms:created xsi:type="dcterms:W3CDTF">2019-04-13T10:12:00Z</dcterms:created>
  <dcterms:modified xsi:type="dcterms:W3CDTF">2019-04-13T10:12:00Z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